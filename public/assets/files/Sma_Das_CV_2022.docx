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F7AEB6E" w14:textId="77777777" w:rsidTr="00BA49F4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4B1CDA4" w14:textId="4DCFF948" w:rsidR="00692703" w:rsidRPr="00CF1A49" w:rsidRDefault="00A81DA2" w:rsidP="00913946">
            <w:pPr>
              <w:pStyle w:val="Title"/>
            </w:pPr>
            <w:r>
              <w:t>Sma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Das</w:t>
            </w:r>
          </w:p>
          <w:p w14:paraId="242AE140" w14:textId="32E4D863" w:rsidR="00692703" w:rsidRPr="00CF1A49" w:rsidRDefault="00A81DA2" w:rsidP="00913946">
            <w:pPr>
              <w:pStyle w:val="ContactInfo"/>
              <w:contextualSpacing w:val="0"/>
            </w:pPr>
            <w:r>
              <w:t>Dubai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2459AC660C04AD4988CF63339B366E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055 325 9024</w:t>
            </w:r>
          </w:p>
          <w:p w14:paraId="1C101178" w14:textId="407B2A47" w:rsidR="00692703" w:rsidRPr="00CF1A49" w:rsidRDefault="00A81DA2" w:rsidP="00913946">
            <w:pPr>
              <w:pStyle w:val="ContactInfoEmphasis"/>
              <w:contextualSpacing w:val="0"/>
            </w:pPr>
            <w:r>
              <w:t>smaddas16@gmail.com</w:t>
            </w:r>
            <w:r w:rsidR="00692703" w:rsidRPr="00CF1A49">
              <w:t xml:space="preserve">  </w:t>
            </w:r>
            <w:sdt>
              <w:sdtPr>
                <w:alias w:val="Divider dot:"/>
                <w:tag w:val="Divider dot:"/>
                <w:id w:val="759871761"/>
                <w:placeholder>
                  <w:docPart w:val="FB2092AB34D747DEA5389FA0BB70D21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A81DA2">
              <w:t>https://github.com/Sma-Das</w:t>
            </w:r>
          </w:p>
        </w:tc>
      </w:tr>
      <w:tr w:rsidR="009571D8" w:rsidRPr="00CF1A49" w14:paraId="2B956C98" w14:textId="77777777" w:rsidTr="00692703">
        <w:tc>
          <w:tcPr>
            <w:tcW w:w="9360" w:type="dxa"/>
            <w:tcMar>
              <w:top w:w="432" w:type="dxa"/>
            </w:tcMar>
          </w:tcPr>
          <w:p w14:paraId="19A6B5B4" w14:textId="405DBB87" w:rsidR="001755A8" w:rsidRPr="005C03D1" w:rsidRDefault="00A81DA2" w:rsidP="00913946">
            <w:pPr>
              <w:contextualSpacing w:val="0"/>
              <w:rPr>
                <w:sz w:val="20"/>
                <w:szCs w:val="20"/>
              </w:rPr>
            </w:pPr>
            <w:r w:rsidRPr="005C03D1">
              <w:rPr>
                <w:sz w:val="20"/>
                <w:szCs w:val="20"/>
              </w:rPr>
              <w:t>My name is Sma Das, and I am a 3</w:t>
            </w:r>
            <w:r w:rsidRPr="005C03D1">
              <w:rPr>
                <w:sz w:val="20"/>
                <w:szCs w:val="20"/>
                <w:vertAlign w:val="superscript"/>
              </w:rPr>
              <w:t>rd</w:t>
            </w:r>
            <w:r w:rsidRPr="005C03D1">
              <w:rPr>
                <w:sz w:val="20"/>
                <w:szCs w:val="20"/>
              </w:rPr>
              <w:t xml:space="preserve"> year Computing Security student at Rochester Institute of Technology. I am passionate about software development and </w:t>
            </w:r>
            <w:r w:rsidR="004D1296" w:rsidRPr="005C03D1">
              <w:rPr>
                <w:sz w:val="20"/>
                <w:szCs w:val="20"/>
              </w:rPr>
              <w:t>securing and developing software programs to mitigate vulnerabilities. I am currently looking for an internship from the months May through August 2022.</w:t>
            </w:r>
          </w:p>
        </w:tc>
      </w:tr>
    </w:tbl>
    <w:p w14:paraId="1E73D185" w14:textId="77777777" w:rsidR="004E01EB" w:rsidRPr="00CF1A49" w:rsidRDefault="00CE099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885978AFEEB4E4EAEB0A9476E3357E2"/>
          </w:placeholder>
          <w:temporary/>
          <w:showingPlcHdr/>
          <w15:appearance w15:val="hidden"/>
        </w:sdtPr>
        <w:sdtEndPr/>
        <w:sdtContent>
          <w:r w:rsidR="004E01EB" w:rsidRPr="00F1583B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F7B421F" w14:textId="77777777" w:rsidTr="00D66A52">
        <w:tc>
          <w:tcPr>
            <w:tcW w:w="9355" w:type="dxa"/>
          </w:tcPr>
          <w:p w14:paraId="5C39AE09" w14:textId="6C26B24B" w:rsidR="001D0BF1" w:rsidRPr="00C525D2" w:rsidRDefault="005C03D1" w:rsidP="001D0BF1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C525D2">
              <w:rPr>
                <w:sz w:val="20"/>
                <w:szCs w:val="20"/>
              </w:rPr>
              <w:t>January</w:t>
            </w:r>
            <w:r w:rsidR="001D0BF1" w:rsidRPr="00C525D2">
              <w:rPr>
                <w:sz w:val="20"/>
                <w:szCs w:val="20"/>
              </w:rPr>
              <w:t xml:space="preserve"> </w:t>
            </w:r>
            <w:r w:rsidRPr="00C525D2">
              <w:rPr>
                <w:sz w:val="20"/>
                <w:szCs w:val="20"/>
              </w:rPr>
              <w:t xml:space="preserve">2022 </w:t>
            </w:r>
            <w:r w:rsidR="001D0BF1" w:rsidRPr="00C525D2">
              <w:rPr>
                <w:sz w:val="20"/>
                <w:szCs w:val="20"/>
              </w:rPr>
              <w:t xml:space="preserve">– </w:t>
            </w:r>
            <w:r w:rsidRPr="00C525D2">
              <w:rPr>
                <w:sz w:val="20"/>
                <w:szCs w:val="20"/>
              </w:rPr>
              <w:t>april 2022</w:t>
            </w:r>
          </w:p>
          <w:p w14:paraId="2BD67D7E" w14:textId="45BD4F21" w:rsidR="001D0BF1" w:rsidRPr="0065384A" w:rsidRDefault="005C03D1" w:rsidP="001D0BF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65384A">
              <w:rPr>
                <w:sz w:val="22"/>
                <w:szCs w:val="22"/>
              </w:rPr>
              <w:t>Database and software engineer</w:t>
            </w:r>
            <w:r w:rsidR="00CD1283" w:rsidRPr="0065384A">
              <w:rPr>
                <w:sz w:val="22"/>
                <w:szCs w:val="22"/>
              </w:rPr>
              <w:t xml:space="preserve"> lead</w:t>
            </w:r>
            <w:r w:rsidR="001D0BF1" w:rsidRPr="0065384A">
              <w:rPr>
                <w:sz w:val="22"/>
                <w:szCs w:val="22"/>
              </w:rPr>
              <w:t xml:space="preserve">, </w:t>
            </w:r>
            <w:r w:rsidR="0065384A" w:rsidRPr="0065384A">
              <w:rPr>
                <w:rStyle w:val="SubtleReference"/>
                <w:sz w:val="22"/>
                <w:szCs w:val="22"/>
              </w:rPr>
              <w:t>rochester institute of technology</w:t>
            </w:r>
          </w:p>
          <w:p w14:paraId="5E9905AA" w14:textId="69A78B04" w:rsidR="001E3120" w:rsidRPr="00C525D2" w:rsidRDefault="00163B74" w:rsidP="001D0BF1">
            <w:pPr>
              <w:contextualSpacing w:val="0"/>
              <w:rPr>
                <w:sz w:val="20"/>
                <w:szCs w:val="20"/>
              </w:rPr>
            </w:pPr>
            <w:r w:rsidRPr="00C525D2">
              <w:rPr>
                <w:sz w:val="20"/>
                <w:szCs w:val="20"/>
              </w:rPr>
              <w:t>Led a team tasked with the creation of a student portal that would track various core aspects of the university including a secure MySQL database, frontend website used for students to interact with the offered functionality, and future-focused design.</w:t>
            </w:r>
          </w:p>
        </w:tc>
      </w:tr>
      <w:tr w:rsidR="00F61DF9" w:rsidRPr="00CF1A49" w14:paraId="5AC235FE" w14:textId="77777777" w:rsidTr="00F61DF9">
        <w:tc>
          <w:tcPr>
            <w:tcW w:w="9355" w:type="dxa"/>
            <w:tcMar>
              <w:top w:w="216" w:type="dxa"/>
            </w:tcMar>
          </w:tcPr>
          <w:p w14:paraId="26A4604D" w14:textId="01F699BB" w:rsidR="00F61DF9" w:rsidRPr="00C525D2" w:rsidRDefault="00C525D2" w:rsidP="00F61DF9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C525D2">
              <w:rPr>
                <w:sz w:val="20"/>
                <w:szCs w:val="20"/>
              </w:rPr>
              <w:t xml:space="preserve">august 2021 </w:t>
            </w:r>
            <w:r w:rsidR="00F61DF9" w:rsidRPr="00C525D2">
              <w:rPr>
                <w:sz w:val="20"/>
                <w:szCs w:val="20"/>
              </w:rPr>
              <w:t xml:space="preserve">– </w:t>
            </w:r>
            <w:r w:rsidRPr="00C525D2">
              <w:rPr>
                <w:sz w:val="20"/>
                <w:szCs w:val="20"/>
              </w:rPr>
              <w:t>april 2022</w:t>
            </w:r>
          </w:p>
          <w:p w14:paraId="0B0F36ED" w14:textId="65FC4CF4" w:rsidR="00F61DF9" w:rsidRPr="0065384A" w:rsidRDefault="00C525D2" w:rsidP="00F61DF9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65384A">
              <w:rPr>
                <w:sz w:val="22"/>
                <w:szCs w:val="22"/>
              </w:rPr>
              <w:t>malware analyst and network developer</w:t>
            </w:r>
            <w:r w:rsidR="00F61DF9" w:rsidRPr="0065384A">
              <w:rPr>
                <w:sz w:val="22"/>
                <w:szCs w:val="22"/>
              </w:rPr>
              <w:t xml:space="preserve">, </w:t>
            </w:r>
            <w:r w:rsidR="0065384A" w:rsidRPr="0065384A">
              <w:rPr>
                <w:rStyle w:val="SubtleReference"/>
                <w:sz w:val="22"/>
                <w:szCs w:val="22"/>
              </w:rPr>
              <w:t>rochester institute of technology</w:t>
            </w:r>
            <w:r w:rsidR="0065384A" w:rsidRPr="0065384A">
              <w:rPr>
                <w:rStyle w:val="SubtleReference"/>
                <w:sz w:val="22"/>
                <w:szCs w:val="22"/>
              </w:rPr>
              <w:t xml:space="preserve"> </w:t>
            </w:r>
          </w:p>
          <w:p w14:paraId="61BAEA7A" w14:textId="5F72324A" w:rsidR="00F61DF9" w:rsidRDefault="00C525D2" w:rsidP="00F61DF9">
            <w:r>
              <w:rPr>
                <w:sz w:val="20"/>
                <w:szCs w:val="20"/>
              </w:rPr>
              <w:t xml:space="preserve">Tasked with developing </w:t>
            </w:r>
            <w:r w:rsidR="00B47041">
              <w:rPr>
                <w:sz w:val="20"/>
                <w:szCs w:val="20"/>
              </w:rPr>
              <w:t xml:space="preserve">software that can securely communicate over low-level socket implementations in Python and C. This was in conjunction with reverse engineering potential malware found over networks from assembly to C </w:t>
            </w:r>
            <w:r w:rsidR="0065384A">
              <w:rPr>
                <w:sz w:val="20"/>
                <w:szCs w:val="20"/>
              </w:rPr>
              <w:t>to</w:t>
            </w:r>
            <w:r w:rsidR="00B47041">
              <w:rPr>
                <w:sz w:val="20"/>
                <w:szCs w:val="20"/>
              </w:rPr>
              <w:t xml:space="preserve"> determine functionality and damage potential.</w:t>
            </w: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C020E92A8B674285BCCE61FD6BD78A6E"/>
        </w:placeholder>
        <w:temporary/>
        <w:showingPlcHdr/>
        <w15:appearance w15:val="hidden"/>
      </w:sdtPr>
      <w:sdtEndPr/>
      <w:sdtContent>
        <w:p w14:paraId="679E2BC9" w14:textId="77777777" w:rsidR="00DA59AA" w:rsidRPr="00F1583B" w:rsidRDefault="00DA59AA" w:rsidP="0097790C">
          <w:pPr>
            <w:pStyle w:val="Heading1"/>
            <w:rPr>
              <w:sz w:val="24"/>
              <w:szCs w:val="24"/>
            </w:rPr>
          </w:pPr>
          <w:r w:rsidRPr="00F1583B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195BEB2" w14:textId="77777777" w:rsidTr="00D66A52">
        <w:tc>
          <w:tcPr>
            <w:tcW w:w="9355" w:type="dxa"/>
          </w:tcPr>
          <w:p w14:paraId="3A02A80B" w14:textId="6889E743" w:rsidR="001D0BF1" w:rsidRPr="0065384A" w:rsidRDefault="0065384A" w:rsidP="001D0BF1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65384A">
              <w:rPr>
                <w:sz w:val="20"/>
                <w:szCs w:val="20"/>
              </w:rPr>
              <w:t>2020 - 2023</w:t>
            </w:r>
          </w:p>
          <w:p w14:paraId="284830FC" w14:textId="4872A4AD" w:rsidR="006F64EE" w:rsidRPr="006F64EE" w:rsidRDefault="00CD0246" w:rsidP="006F64EE">
            <w:pPr>
              <w:pStyle w:val="Heading2"/>
              <w:contextualSpacing w:val="0"/>
              <w:rPr>
                <w:sz w:val="22"/>
                <w:szCs w:val="22"/>
              </w:rPr>
            </w:pPr>
            <w:r w:rsidRPr="00CD0246">
              <w:rPr>
                <w:sz w:val="22"/>
                <w:szCs w:val="22"/>
              </w:rPr>
              <w:t xml:space="preserve">BS </w:t>
            </w:r>
            <w:r>
              <w:rPr>
                <w:sz w:val="22"/>
                <w:szCs w:val="22"/>
              </w:rPr>
              <w:t>C</w:t>
            </w:r>
            <w:r w:rsidR="0065384A" w:rsidRPr="00CD0246">
              <w:rPr>
                <w:sz w:val="22"/>
                <w:szCs w:val="22"/>
              </w:rPr>
              <w:t>omputing security</w:t>
            </w:r>
            <w:r w:rsidR="001D0BF1" w:rsidRPr="00CD0246">
              <w:rPr>
                <w:sz w:val="22"/>
                <w:szCs w:val="22"/>
              </w:rPr>
              <w:t xml:space="preserve">, </w:t>
            </w:r>
            <w:r w:rsidR="0065384A" w:rsidRPr="00CD0246">
              <w:rPr>
                <w:rStyle w:val="SubtleReference"/>
                <w:sz w:val="22"/>
                <w:szCs w:val="22"/>
              </w:rPr>
              <w:t>rochester institute of technology</w:t>
            </w:r>
            <w:r w:rsidR="004C7A22">
              <w:rPr>
                <w:rStyle w:val="SubtleReference"/>
                <w:sz w:val="22"/>
                <w:szCs w:val="22"/>
              </w:rPr>
              <w:t>, Dubai</w:t>
            </w:r>
          </w:p>
          <w:p w14:paraId="1D92134D" w14:textId="4B6F81E5" w:rsidR="00C33EA1" w:rsidRDefault="0065384A" w:rsidP="007538DC">
            <w:pPr>
              <w:contextualSpacing w:val="0"/>
              <w:rPr>
                <w:sz w:val="20"/>
                <w:szCs w:val="20"/>
              </w:rPr>
            </w:pPr>
            <w:r w:rsidRPr="006F64EE">
              <w:rPr>
                <w:sz w:val="20"/>
                <w:szCs w:val="20"/>
              </w:rPr>
              <w:t>cGPA: 3.84/4</w:t>
            </w:r>
          </w:p>
          <w:p w14:paraId="0FD6FF7E" w14:textId="1D38ADFE" w:rsidR="00C33EA1" w:rsidRDefault="00C33EA1" w:rsidP="007538DC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Consecutive Dean’s List placements</w:t>
            </w:r>
          </w:p>
          <w:p w14:paraId="70888CFD" w14:textId="1A01ABB1" w:rsidR="006F64EE" w:rsidRPr="006F64EE" w:rsidRDefault="006F64EE" w:rsidP="007538DC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Government Technology Developer</w:t>
            </w:r>
          </w:p>
        </w:tc>
      </w:tr>
      <w:tr w:rsidR="00F61DF9" w:rsidRPr="00CF1A49" w14:paraId="683D6DD7" w14:textId="77777777" w:rsidTr="00F61DF9">
        <w:tc>
          <w:tcPr>
            <w:tcW w:w="9355" w:type="dxa"/>
            <w:tcMar>
              <w:top w:w="216" w:type="dxa"/>
            </w:tcMar>
          </w:tcPr>
          <w:p w14:paraId="28C18503" w14:textId="401185FE" w:rsidR="00F61DF9" w:rsidRPr="004C7A22" w:rsidRDefault="004C7A22" w:rsidP="00F61DF9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4C7A22">
              <w:rPr>
                <w:sz w:val="20"/>
                <w:szCs w:val="20"/>
              </w:rPr>
              <w:t>2015 - 2019</w:t>
            </w:r>
          </w:p>
          <w:p w14:paraId="23188F78" w14:textId="1FA444B6" w:rsidR="00F61DF9" w:rsidRPr="004C7A22" w:rsidRDefault="004C7A22" w:rsidP="00F61DF9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4C7A22">
              <w:rPr>
                <w:rStyle w:val="SubtleReference"/>
                <w:sz w:val="22"/>
                <w:szCs w:val="22"/>
              </w:rPr>
              <w:t>Crawford College Sandton, Johannesburg</w:t>
            </w:r>
          </w:p>
          <w:p w14:paraId="365B0A85" w14:textId="77777777" w:rsidR="00F61DF9" w:rsidRPr="004C7A22" w:rsidRDefault="004C7A22" w:rsidP="00F61DF9">
            <w:pPr>
              <w:rPr>
                <w:sz w:val="20"/>
                <w:szCs w:val="20"/>
              </w:rPr>
            </w:pPr>
            <w:r w:rsidRPr="004C7A22">
              <w:rPr>
                <w:sz w:val="20"/>
                <w:szCs w:val="20"/>
              </w:rPr>
              <w:t>Graduated with Full Honors</w:t>
            </w:r>
          </w:p>
          <w:p w14:paraId="13B6D819" w14:textId="77777777" w:rsidR="004C7A22" w:rsidRDefault="004C7A22" w:rsidP="00F61DF9">
            <w:pPr>
              <w:rPr>
                <w:sz w:val="20"/>
                <w:szCs w:val="20"/>
              </w:rPr>
            </w:pPr>
            <w:r w:rsidRPr="004C7A22">
              <w:rPr>
                <w:sz w:val="20"/>
                <w:szCs w:val="20"/>
              </w:rPr>
              <w:t>Public Debating Founder and nationally recognized</w:t>
            </w:r>
          </w:p>
          <w:p w14:paraId="0044BE19" w14:textId="3225444B" w:rsidR="004C7A22" w:rsidRDefault="004C7A22" w:rsidP="00F61DF9">
            <w:r>
              <w:rPr>
                <w:sz w:val="20"/>
                <w:szCs w:val="20"/>
              </w:rPr>
              <w:t>Chess Captain during “</w:t>
            </w:r>
            <w:r w:rsidR="005717D3">
              <w:rPr>
                <w:sz w:val="20"/>
                <w:szCs w:val="20"/>
              </w:rPr>
              <w:t>I</w:t>
            </w:r>
            <w:r w:rsidR="0052649D">
              <w:rPr>
                <w:sz w:val="20"/>
                <w:szCs w:val="20"/>
              </w:rPr>
              <w:t>nvincibles</w:t>
            </w:r>
            <w:r>
              <w:rPr>
                <w:sz w:val="20"/>
                <w:szCs w:val="20"/>
              </w:rPr>
              <w:t>” period</w:t>
            </w:r>
          </w:p>
        </w:tc>
      </w:tr>
    </w:tbl>
    <w:p w14:paraId="17ABCA1E" w14:textId="4924704C" w:rsidR="00486277" w:rsidRPr="00F1583B" w:rsidRDefault="001F4639" w:rsidP="00486277">
      <w:pPr>
        <w:pStyle w:val="Heading1"/>
        <w:rPr>
          <w:sz w:val="24"/>
          <w:szCs w:val="24"/>
        </w:rPr>
      </w:pPr>
      <w:r w:rsidRPr="00F1583B">
        <w:rPr>
          <w:sz w:val="24"/>
          <w:szCs w:val="24"/>
        </w:rPr>
        <w:t>Certifications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C9FC82B" w14:textId="77777777" w:rsidTr="00CF1A49">
        <w:tc>
          <w:tcPr>
            <w:tcW w:w="4675" w:type="dxa"/>
          </w:tcPr>
          <w:p w14:paraId="3475B02C" w14:textId="1B8CA6F3" w:rsidR="001E3120" w:rsidRPr="00F1583B" w:rsidRDefault="001F4639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F1583B">
              <w:rPr>
                <w:sz w:val="20"/>
                <w:szCs w:val="20"/>
              </w:rPr>
              <w:t>Harvard CS50</w:t>
            </w:r>
          </w:p>
          <w:p w14:paraId="21F46892" w14:textId="4BD4B0BE" w:rsidR="001F4E6D" w:rsidRPr="006E1507" w:rsidRDefault="001F4639" w:rsidP="006E1507">
            <w:pPr>
              <w:pStyle w:val="ListBullet"/>
              <w:contextualSpacing w:val="0"/>
            </w:pPr>
            <w:r w:rsidRPr="00F1583B">
              <w:rPr>
                <w:sz w:val="20"/>
                <w:szCs w:val="20"/>
              </w:rPr>
              <w:t>CompTIA Network+</w:t>
            </w:r>
            <w:r w:rsidR="00DF1355" w:rsidRPr="00F1583B">
              <w:rPr>
                <w:sz w:val="20"/>
                <w:szCs w:val="20"/>
              </w:rPr>
              <w:t>*</w:t>
            </w:r>
          </w:p>
        </w:tc>
        <w:tc>
          <w:tcPr>
            <w:tcW w:w="4675" w:type="dxa"/>
            <w:tcMar>
              <w:left w:w="360" w:type="dxa"/>
            </w:tcMar>
          </w:tcPr>
          <w:p w14:paraId="385C61B0" w14:textId="4F0D474E" w:rsidR="003A0632" w:rsidRPr="00F1583B" w:rsidRDefault="001F4639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F1583B">
              <w:rPr>
                <w:sz w:val="20"/>
                <w:szCs w:val="20"/>
              </w:rPr>
              <w:t>PNPT TCM Security</w:t>
            </w:r>
          </w:p>
          <w:p w14:paraId="1A1D2EF9" w14:textId="34BCD8C4" w:rsidR="001E3120" w:rsidRPr="006E1507" w:rsidRDefault="00DF1355" w:rsidP="006E1507">
            <w:pPr>
              <w:pStyle w:val="ListBullet"/>
              <w:contextualSpacing w:val="0"/>
            </w:pPr>
            <w:r w:rsidRPr="00F1583B">
              <w:rPr>
                <w:sz w:val="20"/>
                <w:szCs w:val="20"/>
              </w:rPr>
              <w:t>CompTIA Security+*</w:t>
            </w:r>
          </w:p>
        </w:tc>
      </w:tr>
    </w:tbl>
    <w:sdt>
      <w:sdtPr>
        <w:alias w:val="Activities:"/>
        <w:tag w:val="Activities:"/>
        <w:id w:val="1223332893"/>
        <w:placeholder>
          <w:docPart w:val="EA885C3667714AE1AB390512A3385BB6"/>
        </w:placeholder>
        <w:temporary/>
        <w:showingPlcHdr/>
        <w15:appearance w15:val="hidden"/>
      </w:sdtPr>
      <w:sdtEndPr/>
      <w:sdtContent>
        <w:p w14:paraId="48CEFEED" w14:textId="77777777" w:rsidR="00AD782D" w:rsidRPr="00CF1A49" w:rsidRDefault="0062312F" w:rsidP="0062312F">
          <w:pPr>
            <w:pStyle w:val="Heading1"/>
          </w:pPr>
          <w:r w:rsidRPr="00F1583B">
            <w:rPr>
              <w:sz w:val="24"/>
              <w:szCs w:val="24"/>
            </w:rPr>
            <w:t>Activities</w:t>
          </w:r>
        </w:p>
      </w:sdtContent>
    </w:sdt>
    <w:p w14:paraId="481693C1" w14:textId="39D2A6E9" w:rsidR="00B51D1B" w:rsidRPr="00F1583B" w:rsidRDefault="00F1583B" w:rsidP="006E1507">
      <w:pPr>
        <w:rPr>
          <w:sz w:val="20"/>
          <w:szCs w:val="20"/>
        </w:rPr>
      </w:pPr>
      <w:r w:rsidRPr="00F1583B">
        <w:rPr>
          <w:sz w:val="20"/>
          <w:szCs w:val="20"/>
        </w:rPr>
        <w:t xml:space="preserve">I enjoy a variety of activities which compliment my passion in </w:t>
      </w:r>
      <w:r>
        <w:rPr>
          <w:sz w:val="20"/>
          <w:szCs w:val="20"/>
        </w:rPr>
        <w:t xml:space="preserve">computing. Beyond my hobbies in creating software and penetration testing in CTF competitions I take great pride in enjoying the outdoors and documenting it through my photography. My latest collection includes my safari in Kruger National Park. I also have a keen interest in debating </w:t>
      </w:r>
      <w:r w:rsidR="00BA49F4">
        <w:rPr>
          <w:sz w:val="20"/>
          <w:szCs w:val="20"/>
        </w:rPr>
        <w:t>and public speaking during the periods where I am currently not engaged in an intense chess match.</w:t>
      </w:r>
    </w:p>
    <w:sectPr w:rsidR="00B51D1B" w:rsidRPr="00F1583B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3DD02" w14:textId="77777777" w:rsidR="00CE0994" w:rsidRDefault="00CE0994" w:rsidP="0068194B">
      <w:r>
        <w:separator/>
      </w:r>
    </w:p>
    <w:p w14:paraId="1BB28DB0" w14:textId="77777777" w:rsidR="00CE0994" w:rsidRDefault="00CE0994"/>
    <w:p w14:paraId="2BF26B6F" w14:textId="77777777" w:rsidR="00CE0994" w:rsidRDefault="00CE0994"/>
  </w:endnote>
  <w:endnote w:type="continuationSeparator" w:id="0">
    <w:p w14:paraId="24720CD6" w14:textId="77777777" w:rsidR="00CE0994" w:rsidRDefault="00CE0994" w:rsidP="0068194B">
      <w:r>
        <w:continuationSeparator/>
      </w:r>
    </w:p>
    <w:p w14:paraId="46633D9E" w14:textId="77777777" w:rsidR="00CE0994" w:rsidRDefault="00CE0994"/>
    <w:p w14:paraId="683FA200" w14:textId="77777777" w:rsidR="00CE0994" w:rsidRDefault="00CE09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8A25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F4C4F" w14:textId="77777777" w:rsidR="00CE0994" w:rsidRDefault="00CE0994" w:rsidP="0068194B">
      <w:r>
        <w:separator/>
      </w:r>
    </w:p>
    <w:p w14:paraId="792F3AA1" w14:textId="77777777" w:rsidR="00CE0994" w:rsidRDefault="00CE0994"/>
    <w:p w14:paraId="23E91AB7" w14:textId="77777777" w:rsidR="00CE0994" w:rsidRDefault="00CE0994"/>
  </w:footnote>
  <w:footnote w:type="continuationSeparator" w:id="0">
    <w:p w14:paraId="216789B5" w14:textId="77777777" w:rsidR="00CE0994" w:rsidRDefault="00CE0994" w:rsidP="0068194B">
      <w:r>
        <w:continuationSeparator/>
      </w:r>
    </w:p>
    <w:p w14:paraId="1C1AAA11" w14:textId="77777777" w:rsidR="00CE0994" w:rsidRDefault="00CE0994"/>
    <w:p w14:paraId="45FB0253" w14:textId="77777777" w:rsidR="00CE0994" w:rsidRDefault="00CE09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7A41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C8EBFAF" wp14:editId="7B5C68D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36878B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1116559">
    <w:abstractNumId w:val="9"/>
  </w:num>
  <w:num w:numId="2" w16cid:durableId="1078133711">
    <w:abstractNumId w:val="8"/>
  </w:num>
  <w:num w:numId="3" w16cid:durableId="1498378439">
    <w:abstractNumId w:val="7"/>
  </w:num>
  <w:num w:numId="4" w16cid:durableId="1572814804">
    <w:abstractNumId w:val="6"/>
  </w:num>
  <w:num w:numId="5" w16cid:durableId="1635410918">
    <w:abstractNumId w:val="10"/>
  </w:num>
  <w:num w:numId="6" w16cid:durableId="1299217032">
    <w:abstractNumId w:val="3"/>
  </w:num>
  <w:num w:numId="7" w16cid:durableId="1483504471">
    <w:abstractNumId w:val="11"/>
  </w:num>
  <w:num w:numId="8" w16cid:durableId="1513908737">
    <w:abstractNumId w:val="2"/>
  </w:num>
  <w:num w:numId="9" w16cid:durableId="557012530">
    <w:abstractNumId w:val="12"/>
  </w:num>
  <w:num w:numId="10" w16cid:durableId="1617329570">
    <w:abstractNumId w:val="5"/>
  </w:num>
  <w:num w:numId="11" w16cid:durableId="1911113839">
    <w:abstractNumId w:val="4"/>
  </w:num>
  <w:num w:numId="12" w16cid:durableId="1944997739">
    <w:abstractNumId w:val="1"/>
  </w:num>
  <w:num w:numId="13" w16cid:durableId="156579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A2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63B74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639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7A22"/>
    <w:rsid w:val="004D1296"/>
    <w:rsid w:val="004E01EB"/>
    <w:rsid w:val="004E2794"/>
    <w:rsid w:val="00510392"/>
    <w:rsid w:val="00513E2A"/>
    <w:rsid w:val="0052649D"/>
    <w:rsid w:val="00566A35"/>
    <w:rsid w:val="0056701E"/>
    <w:rsid w:val="005717D3"/>
    <w:rsid w:val="005740D7"/>
    <w:rsid w:val="005A0F26"/>
    <w:rsid w:val="005A1B10"/>
    <w:rsid w:val="005A6850"/>
    <w:rsid w:val="005B1B1B"/>
    <w:rsid w:val="005C03D1"/>
    <w:rsid w:val="005C5932"/>
    <w:rsid w:val="005D3CA7"/>
    <w:rsid w:val="005D4CC1"/>
    <w:rsid w:val="005F4B91"/>
    <w:rsid w:val="005F55D2"/>
    <w:rsid w:val="0062312F"/>
    <w:rsid w:val="00625F2C"/>
    <w:rsid w:val="0065384A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6F64EE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DA2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704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A49F4"/>
    <w:rsid w:val="00BB4E51"/>
    <w:rsid w:val="00BD431F"/>
    <w:rsid w:val="00BE423E"/>
    <w:rsid w:val="00BF61AC"/>
    <w:rsid w:val="00C33EA1"/>
    <w:rsid w:val="00C47FA6"/>
    <w:rsid w:val="00C525D2"/>
    <w:rsid w:val="00C57FC6"/>
    <w:rsid w:val="00C66A7D"/>
    <w:rsid w:val="00C779DA"/>
    <w:rsid w:val="00C814F7"/>
    <w:rsid w:val="00CA4B4D"/>
    <w:rsid w:val="00CB35C3"/>
    <w:rsid w:val="00CD0246"/>
    <w:rsid w:val="00CD1283"/>
    <w:rsid w:val="00CD323D"/>
    <w:rsid w:val="00CE0994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1355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583B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6E9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a%20Da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459AC660C04AD4988CF63339B36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D4605-7ACE-4713-BC51-6E7CE5969F55}"/>
      </w:docPartPr>
      <w:docPartBody>
        <w:p w:rsidR="00000000" w:rsidRDefault="00350B33">
          <w:pPr>
            <w:pStyle w:val="92459AC660C04AD4988CF63339B366E1"/>
          </w:pPr>
          <w:r w:rsidRPr="00CF1A49">
            <w:t>·</w:t>
          </w:r>
        </w:p>
      </w:docPartBody>
    </w:docPart>
    <w:docPart>
      <w:docPartPr>
        <w:name w:val="FB2092AB34D747DEA5389FA0BB70D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3CF27-05E4-48D8-AEEA-8670CACBE3B8}"/>
      </w:docPartPr>
      <w:docPartBody>
        <w:p w:rsidR="00000000" w:rsidRDefault="00350B33">
          <w:pPr>
            <w:pStyle w:val="FB2092AB34D747DEA5389FA0BB70D21A"/>
          </w:pPr>
          <w:r w:rsidRPr="00CF1A49">
            <w:t>·</w:t>
          </w:r>
        </w:p>
      </w:docPartBody>
    </w:docPart>
    <w:docPart>
      <w:docPartPr>
        <w:name w:val="B885978AFEEB4E4EAEB0A9476E335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CFFE2-69E3-492C-B2C8-9EFD863D7160}"/>
      </w:docPartPr>
      <w:docPartBody>
        <w:p w:rsidR="00000000" w:rsidRDefault="00350B33">
          <w:pPr>
            <w:pStyle w:val="B885978AFEEB4E4EAEB0A9476E3357E2"/>
          </w:pPr>
          <w:r w:rsidRPr="00CF1A49">
            <w:t>Experience</w:t>
          </w:r>
        </w:p>
      </w:docPartBody>
    </w:docPart>
    <w:docPart>
      <w:docPartPr>
        <w:name w:val="C020E92A8B674285BCCE61FD6BD78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AD6EF-136F-41F4-8011-E0EF2EC47455}"/>
      </w:docPartPr>
      <w:docPartBody>
        <w:p w:rsidR="00000000" w:rsidRDefault="00350B33">
          <w:pPr>
            <w:pStyle w:val="C020E92A8B674285BCCE61FD6BD78A6E"/>
          </w:pPr>
          <w:r w:rsidRPr="00CF1A49">
            <w:t>Education</w:t>
          </w:r>
        </w:p>
      </w:docPartBody>
    </w:docPart>
    <w:docPart>
      <w:docPartPr>
        <w:name w:val="EA885C3667714AE1AB390512A3385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9BCDE-12E4-408C-856F-32D9EF391E4E}"/>
      </w:docPartPr>
      <w:docPartBody>
        <w:p w:rsidR="00000000" w:rsidRDefault="00350B33">
          <w:pPr>
            <w:pStyle w:val="EA885C3667714AE1AB390512A3385BB6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33"/>
    <w:rsid w:val="0035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215365CF13425B8AD52D21662AED25">
    <w:name w:val="EA215365CF13425B8AD52D21662AED2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E82E4A5466A46C6A4DA54AEA674D1D8">
    <w:name w:val="EE82E4A5466A46C6A4DA54AEA674D1D8"/>
  </w:style>
  <w:style w:type="paragraph" w:customStyle="1" w:styleId="FEB13F26EF724178844B3DC860942817">
    <w:name w:val="FEB13F26EF724178844B3DC860942817"/>
  </w:style>
  <w:style w:type="paragraph" w:customStyle="1" w:styleId="92459AC660C04AD4988CF63339B366E1">
    <w:name w:val="92459AC660C04AD4988CF63339B366E1"/>
  </w:style>
  <w:style w:type="paragraph" w:customStyle="1" w:styleId="ACD91EB5779546598275BF2C8367064C">
    <w:name w:val="ACD91EB5779546598275BF2C8367064C"/>
  </w:style>
  <w:style w:type="paragraph" w:customStyle="1" w:styleId="21DF7C24C96941FA8D6F968CC98E883F">
    <w:name w:val="21DF7C24C96941FA8D6F968CC98E883F"/>
  </w:style>
  <w:style w:type="paragraph" w:customStyle="1" w:styleId="857AAC1E9FA741B6953B606927D52655">
    <w:name w:val="857AAC1E9FA741B6953B606927D52655"/>
  </w:style>
  <w:style w:type="paragraph" w:customStyle="1" w:styleId="0BC5EC3529D046B68C4B50E16DAA81CE">
    <w:name w:val="0BC5EC3529D046B68C4B50E16DAA81CE"/>
  </w:style>
  <w:style w:type="paragraph" w:customStyle="1" w:styleId="FB2092AB34D747DEA5389FA0BB70D21A">
    <w:name w:val="FB2092AB34D747DEA5389FA0BB70D21A"/>
  </w:style>
  <w:style w:type="paragraph" w:customStyle="1" w:styleId="186C1ADE5C114E0E911A0F9C6AD63208">
    <w:name w:val="186C1ADE5C114E0E911A0F9C6AD63208"/>
  </w:style>
  <w:style w:type="paragraph" w:customStyle="1" w:styleId="158FB7E0FB96472EB68840F31EBD60A0">
    <w:name w:val="158FB7E0FB96472EB68840F31EBD60A0"/>
  </w:style>
  <w:style w:type="paragraph" w:customStyle="1" w:styleId="B885978AFEEB4E4EAEB0A9476E3357E2">
    <w:name w:val="B885978AFEEB4E4EAEB0A9476E3357E2"/>
  </w:style>
  <w:style w:type="paragraph" w:customStyle="1" w:styleId="B9552A02469D441FB8CD8FCFE4E54C2C">
    <w:name w:val="B9552A02469D441FB8CD8FCFE4E54C2C"/>
  </w:style>
  <w:style w:type="paragraph" w:customStyle="1" w:styleId="523C16F03FDE40B5BF1A82A9EAC1A657">
    <w:name w:val="523C16F03FDE40B5BF1A82A9EAC1A657"/>
  </w:style>
  <w:style w:type="paragraph" w:customStyle="1" w:styleId="35B619A894EF4316AD2AC55F085578F3">
    <w:name w:val="35B619A894EF4316AD2AC55F085578F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F21DAD9059843CCB86B3E86738A65C9">
    <w:name w:val="8F21DAD9059843CCB86B3E86738A65C9"/>
  </w:style>
  <w:style w:type="paragraph" w:customStyle="1" w:styleId="22DF05166D884696BFDC5DC3DDABFC36">
    <w:name w:val="22DF05166D884696BFDC5DC3DDABFC36"/>
  </w:style>
  <w:style w:type="paragraph" w:customStyle="1" w:styleId="914CA1E2FCFA4D8D8825C130008E842F">
    <w:name w:val="914CA1E2FCFA4D8D8825C130008E842F"/>
  </w:style>
  <w:style w:type="paragraph" w:customStyle="1" w:styleId="F9E5A5B655694A868877F3589CCD76D3">
    <w:name w:val="F9E5A5B655694A868877F3589CCD76D3"/>
  </w:style>
  <w:style w:type="paragraph" w:customStyle="1" w:styleId="5A51017468A8497E9F9F61B2D786BF09">
    <w:name w:val="5A51017468A8497E9F9F61B2D786BF09"/>
  </w:style>
  <w:style w:type="paragraph" w:customStyle="1" w:styleId="E3B969DBA83941FBA4031F8435B72229">
    <w:name w:val="E3B969DBA83941FBA4031F8435B72229"/>
  </w:style>
  <w:style w:type="paragraph" w:customStyle="1" w:styleId="7B950B23196C4C9B86C58DAC609DF13C">
    <w:name w:val="7B950B23196C4C9B86C58DAC609DF13C"/>
  </w:style>
  <w:style w:type="paragraph" w:customStyle="1" w:styleId="C020E92A8B674285BCCE61FD6BD78A6E">
    <w:name w:val="C020E92A8B674285BCCE61FD6BD78A6E"/>
  </w:style>
  <w:style w:type="paragraph" w:customStyle="1" w:styleId="D5C06E01A0DE466480F799226DE62B8C">
    <w:name w:val="D5C06E01A0DE466480F799226DE62B8C"/>
  </w:style>
  <w:style w:type="paragraph" w:customStyle="1" w:styleId="E1776C5EA32548BEA250D99E51357D4B">
    <w:name w:val="E1776C5EA32548BEA250D99E51357D4B"/>
  </w:style>
  <w:style w:type="paragraph" w:customStyle="1" w:styleId="D4DE43BA5036406685F9E4F3AEA60945">
    <w:name w:val="D4DE43BA5036406685F9E4F3AEA60945"/>
  </w:style>
  <w:style w:type="paragraph" w:customStyle="1" w:styleId="4CE5DBC7E82446F7BEA9B443A60B8109">
    <w:name w:val="4CE5DBC7E82446F7BEA9B443A60B8109"/>
  </w:style>
  <w:style w:type="paragraph" w:customStyle="1" w:styleId="4151E8ED7E714A61959CA683B0497721">
    <w:name w:val="4151E8ED7E714A61959CA683B0497721"/>
  </w:style>
  <w:style w:type="paragraph" w:customStyle="1" w:styleId="F6E007120B3641C1B8DCF8526CD5CEAE">
    <w:name w:val="F6E007120B3641C1B8DCF8526CD5CEAE"/>
  </w:style>
  <w:style w:type="paragraph" w:customStyle="1" w:styleId="9764CE14FA584B59A1AE644A98F6D66A">
    <w:name w:val="9764CE14FA584B59A1AE644A98F6D66A"/>
  </w:style>
  <w:style w:type="paragraph" w:customStyle="1" w:styleId="0E1D8DFD529947C480A4FE2511994174">
    <w:name w:val="0E1D8DFD529947C480A4FE2511994174"/>
  </w:style>
  <w:style w:type="paragraph" w:customStyle="1" w:styleId="5C7613D571FA47069C9D67D7AE6A96AD">
    <w:name w:val="5C7613D571FA47069C9D67D7AE6A96AD"/>
  </w:style>
  <w:style w:type="paragraph" w:customStyle="1" w:styleId="6E354FA19CC14D809137877488E0E27E">
    <w:name w:val="6E354FA19CC14D809137877488E0E27E"/>
  </w:style>
  <w:style w:type="paragraph" w:customStyle="1" w:styleId="22E0BEBAD3E142C4B18F285226F58181">
    <w:name w:val="22E0BEBAD3E142C4B18F285226F58181"/>
  </w:style>
  <w:style w:type="paragraph" w:customStyle="1" w:styleId="CE4B0979A901468C87D711CE1A985B14">
    <w:name w:val="CE4B0979A901468C87D711CE1A985B14"/>
  </w:style>
  <w:style w:type="paragraph" w:customStyle="1" w:styleId="C89E1E36FDEB4BFDA1708B77601BE906">
    <w:name w:val="C89E1E36FDEB4BFDA1708B77601BE906"/>
  </w:style>
  <w:style w:type="paragraph" w:customStyle="1" w:styleId="2B1084824EDE404997C49E279053BDF9">
    <w:name w:val="2B1084824EDE404997C49E279053BDF9"/>
  </w:style>
  <w:style w:type="paragraph" w:customStyle="1" w:styleId="06711EE9202F4405937EFDC8882F5E26">
    <w:name w:val="06711EE9202F4405937EFDC8882F5E26"/>
  </w:style>
  <w:style w:type="paragraph" w:customStyle="1" w:styleId="D306BACC1CB5461C90EF887B2EFB410D">
    <w:name w:val="D306BACC1CB5461C90EF887B2EFB410D"/>
  </w:style>
  <w:style w:type="paragraph" w:customStyle="1" w:styleId="EA885C3667714AE1AB390512A3385BB6">
    <w:name w:val="EA885C3667714AE1AB390512A3385BB6"/>
  </w:style>
  <w:style w:type="paragraph" w:customStyle="1" w:styleId="93D605FC65374F7ABDDFD329A5ECE74A">
    <w:name w:val="93D605FC65374F7ABDDFD329A5ECE7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&lt;Experience&gt;</vt:lpstr>
      <vt:lpstr>&lt;Education&gt;</vt:lpstr>
      <vt:lpstr>Certifications</vt:lpstr>
      <vt:lpstr>&lt;Activities&gt;</vt:lpstr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2022-05-03T08:18:00Z</dcterms:created>
  <dcterms:modified xsi:type="dcterms:W3CDTF">2022-05-03T08:53:00Z</dcterms:modified>
  <cp:category/>
</cp:coreProperties>
</file>